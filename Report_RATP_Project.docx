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142BEB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42BEB" w:rsidRDefault="00142BEB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142BEB" w:rsidRDefault="00C9432A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CCC62CB70B54A9CA7B51F97CF63191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51B96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RATP PRoject</w:t>
                    </w:r>
                  </w:sdtContent>
                </w:sdt>
              </w:p>
            </w:tc>
          </w:tr>
          <w:tr w:rsidR="00142BEB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42BEB" w:rsidRDefault="00142BEB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142BEB" w:rsidRDefault="00C9432A">
                <w:r>
                  <w:rPr>
                    <w:noProof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42BEB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142BEB" w:rsidRDefault="00C9432A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787001362C3D4892979FCC2F93E8236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6-0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73537">
                      <w:rPr>
                        <w:color w:val="FFFFFF" w:themeColor="background1"/>
                        <w:sz w:val="32"/>
                        <w:szCs w:val="32"/>
                      </w:rPr>
                      <w:t>06/06/2017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142BEB" w:rsidRDefault="00C9432A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401BD89545624F1F8466DDB5D44FCBA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73537">
                      <w:rPr>
                        <w:color w:val="FFFFFF" w:themeColor="background1"/>
                        <w:sz w:val="40"/>
                        <w:szCs w:val="40"/>
                      </w:rPr>
                      <w:t xml:space="preserve">Graph &amp; </w:t>
                    </w:r>
                    <w:proofErr w:type="spellStart"/>
                    <w:r w:rsidR="00D73537">
                      <w:rPr>
                        <w:color w:val="FFFFFF" w:themeColor="background1"/>
                        <w:sz w:val="40"/>
                        <w:szCs w:val="40"/>
                      </w:rPr>
                      <w:t>Algorythm</w:t>
                    </w:r>
                    <w:proofErr w:type="spellEnd"/>
                  </w:sdtContent>
                </w:sdt>
              </w:p>
            </w:tc>
          </w:tr>
          <w:tr w:rsidR="00142BEB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42BEB" w:rsidRDefault="00142BEB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D73537" w:rsidRDefault="00D73537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Pierre VALENTIN</w:t>
                </w:r>
              </w:p>
              <w:p w:rsidR="00D73537" w:rsidRDefault="00D73537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Sami ABOUT</w:t>
                </w:r>
              </w:p>
              <w:p w:rsidR="00142BEB" w:rsidRDefault="00D73537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Audrey </w:t>
                </w:r>
                <w:r>
                  <w:rPr>
                    <w:sz w:val="26"/>
                    <w:szCs w:val="26"/>
                  </w:rPr>
                  <w:t>ROUSSEL-ENDICOTT</w:t>
                </w:r>
              </w:p>
              <w:p w:rsidR="00142BEB" w:rsidRDefault="00142BEB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951B96" w:rsidRDefault="00951B96">
          <w:pPr>
            <w:spacing w:after="200" w:line="276" w:lineRule="auto"/>
          </w:pPr>
        </w:p>
        <w:p w:rsidR="00951B96" w:rsidRDefault="00951B96">
          <w:pPr>
            <w:spacing w:after="200" w:line="276" w:lineRule="auto"/>
          </w:pPr>
          <w:r>
            <w:br w:type="page"/>
          </w:r>
        </w:p>
        <w:p w:rsidR="00777BE2" w:rsidRDefault="00C9432A">
          <w:pPr>
            <w:spacing w:after="200" w:line="276" w:lineRule="auto"/>
          </w:pPr>
        </w:p>
      </w:sdtContent>
    </w:sdt>
    <w:p w:rsidR="00142BEB" w:rsidRDefault="00777BE2" w:rsidP="00777BE2">
      <w:pPr>
        <w:pStyle w:val="Titre1"/>
        <w:rPr>
          <w:lang w:val="en-US"/>
        </w:rPr>
      </w:pPr>
      <w:r w:rsidRPr="00777BE2">
        <w:rPr>
          <w:lang w:val="en-US"/>
        </w:rPr>
        <w:t xml:space="preserve">Creation of the Adjacency </w:t>
      </w:r>
      <w:proofErr w:type="gramStart"/>
      <w:r w:rsidRPr="00777BE2">
        <w:rPr>
          <w:lang w:val="en-US"/>
        </w:rPr>
        <w:t>List :</w:t>
      </w:r>
      <w:proofErr w:type="gramEnd"/>
    </w:p>
    <w:p w:rsidR="00777BE2" w:rsidRDefault="00777BE2" w:rsidP="00777BE2">
      <w:pPr>
        <w:rPr>
          <w:lang w:val="en-US"/>
        </w:rPr>
      </w:pPr>
      <w:r>
        <w:rPr>
          <w:lang w:val="en-US"/>
        </w:rPr>
        <w:t xml:space="preserve">JSON &amp; Jackson </w:t>
      </w:r>
    </w:p>
    <w:p w:rsidR="00777BE2" w:rsidRDefault="00777BE2" w:rsidP="00777BE2">
      <w:r>
        <w:t>Pour lire le JSON</w:t>
      </w:r>
      <w:r w:rsidRPr="00777BE2">
        <w:t>, on utilise la librairie</w:t>
      </w:r>
      <w:r>
        <w:t xml:space="preserve"> nommé</w:t>
      </w:r>
      <w:r w:rsidRPr="00777BE2">
        <w:t xml:space="preserve"> </w:t>
      </w:r>
      <w:r>
        <w:t>Jackson. Elle permet de créer des objets JAVA avec les attributs correspondant.</w:t>
      </w:r>
      <w:r w:rsidR="0030464E">
        <w:t xml:space="preserve"> Un </w:t>
      </w:r>
      <w:proofErr w:type="spellStart"/>
      <w:r w:rsidR="0030464E">
        <w:t>node</w:t>
      </w:r>
      <w:proofErr w:type="spellEnd"/>
      <w:r w:rsidR="0030464E">
        <w:t xml:space="preserve"> correspond à une station, les lignes nous permettent de créer des </w:t>
      </w:r>
      <w:proofErr w:type="spellStart"/>
      <w:r w:rsidR="0030464E">
        <w:t>edges</w:t>
      </w:r>
      <w:proofErr w:type="spellEnd"/>
      <w:r w:rsidR="0030464E">
        <w:t xml:space="preserve">. </w:t>
      </w:r>
    </w:p>
    <w:p w:rsidR="004668E5" w:rsidRPr="0030464E" w:rsidRDefault="004668E5" w:rsidP="00777BE2">
      <w:r>
        <w:t xml:space="preserve">Vous pouvez voir que les attributs correspondent </w:t>
      </w:r>
      <w:proofErr w:type="spellStart"/>
      <w:proofErr w:type="gramStart"/>
      <w:r w:rsidR="00BB4532">
        <w:t>a</w:t>
      </w:r>
      <w:proofErr w:type="spellEnd"/>
      <w:proofErr w:type="gramEnd"/>
      <w:r w:rsidR="00BB4532">
        <w:t xml:space="preserve"> ce donne dans le </w:t>
      </w:r>
      <w:proofErr w:type="spellStart"/>
      <w:r w:rsidR="00BB4532">
        <w:t>json</w:t>
      </w:r>
      <w:proofErr w:type="spellEnd"/>
      <w:r w:rsidR="00BB4532">
        <w:t>.</w:t>
      </w:r>
    </w:p>
    <w:p w:rsidR="00777BE2" w:rsidRDefault="0030464E" w:rsidP="00777BE2">
      <w:r>
        <w:rPr>
          <w:noProof/>
        </w:rPr>
        <w:drawing>
          <wp:inline distT="0" distB="0" distL="0" distR="0">
            <wp:extent cx="5113020" cy="42900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lig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BE2">
        <w:t xml:space="preserve"> </w:t>
      </w:r>
    </w:p>
    <w:p w:rsidR="00777BE2" w:rsidRDefault="00276222">
      <w:pPr>
        <w:spacing w:after="200" w:line="276" w:lineRule="auto"/>
      </w:pPr>
      <w:r>
        <w:t>BFS</w:t>
      </w:r>
    </w:p>
    <w:p w:rsidR="00276222" w:rsidRDefault="00276222">
      <w:pPr>
        <w:spacing w:after="200" w:line="276" w:lineRule="auto"/>
      </w:pPr>
      <w:r>
        <w:t xml:space="preserve">Après avoir créé tous les </w:t>
      </w:r>
      <w:proofErr w:type="spellStart"/>
      <w:r>
        <w:t>les</w:t>
      </w:r>
      <w:proofErr w:type="spellEnd"/>
      <w:r>
        <w:t xml:space="preserve"> objets on peut calculer le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Le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est le chemin le plus court sans prendre en compte le </w:t>
      </w:r>
      <w:proofErr w:type="spellStart"/>
      <w:r>
        <w:t>poid</w:t>
      </w:r>
      <w:proofErr w:type="spellEnd"/>
      <w:r>
        <w:t xml:space="preserve"> des chemin (ici la distance </w:t>
      </w:r>
      <w:r w:rsidR="00745500">
        <w:t>géographique)</w:t>
      </w:r>
      <w:r>
        <w:t>.</w:t>
      </w:r>
    </w:p>
    <w:p w:rsidR="00276222" w:rsidRDefault="00276222">
      <w:pPr>
        <w:spacing w:after="200" w:line="276" w:lineRule="auto"/>
      </w:pPr>
      <w:r>
        <w:t>Pour cela on créer l`</w:t>
      </w:r>
      <w:proofErr w:type="spellStart"/>
      <w:r>
        <w:t>adjency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puis on réapplique l’algorithme du </w:t>
      </w:r>
      <w:proofErr w:type="spellStart"/>
      <w:r>
        <w:t>bfs</w:t>
      </w:r>
      <w:proofErr w:type="spellEnd"/>
      <w:r>
        <w:t xml:space="preserve">. Le résultat obtenu entre les stations bastille et </w:t>
      </w:r>
      <w:r w:rsidR="00745500">
        <w:t>Parmentier</w:t>
      </w:r>
      <w:bookmarkStart w:id="0" w:name="_GoBack"/>
      <w:bookmarkEnd w:id="0"/>
      <w:r>
        <w:t xml:space="preserve"> est :</w:t>
      </w:r>
    </w:p>
    <w:p w:rsidR="00276222" w:rsidRPr="00276222" w:rsidRDefault="00276222" w:rsidP="00276222">
      <w:pPr>
        <w:spacing w:after="200" w:line="276" w:lineRule="auto"/>
        <w:rPr>
          <w:rStyle w:val="Emphaseple"/>
        </w:rPr>
      </w:pPr>
      <w:r w:rsidRPr="00276222">
        <w:rPr>
          <w:rStyle w:val="Emphaseple"/>
        </w:rPr>
        <w:t xml:space="preserve">Bastille | </w:t>
      </w:r>
    </w:p>
    <w:p w:rsidR="00276222" w:rsidRPr="00276222" w:rsidRDefault="00276222" w:rsidP="00276222">
      <w:pPr>
        <w:spacing w:after="200" w:line="276" w:lineRule="auto"/>
        <w:rPr>
          <w:rStyle w:val="Emphaseple"/>
        </w:rPr>
      </w:pPr>
      <w:proofErr w:type="spellStart"/>
      <w:r w:rsidRPr="00276222">
        <w:rPr>
          <w:rStyle w:val="Emphaseple"/>
        </w:rPr>
        <w:t>Bréguet</w:t>
      </w:r>
      <w:proofErr w:type="spellEnd"/>
      <w:r w:rsidRPr="00276222">
        <w:rPr>
          <w:rStyle w:val="Emphaseple"/>
        </w:rPr>
        <w:t xml:space="preserve">-Sabin | </w:t>
      </w:r>
    </w:p>
    <w:p w:rsidR="00276222" w:rsidRPr="00276222" w:rsidRDefault="00276222" w:rsidP="00276222">
      <w:pPr>
        <w:spacing w:after="200" w:line="276" w:lineRule="auto"/>
        <w:rPr>
          <w:rStyle w:val="Emphaseple"/>
        </w:rPr>
      </w:pPr>
      <w:r w:rsidRPr="00276222">
        <w:rPr>
          <w:rStyle w:val="Emphaseple"/>
        </w:rPr>
        <w:t xml:space="preserve">Richard-Lenoir | </w:t>
      </w:r>
    </w:p>
    <w:p w:rsidR="00276222" w:rsidRPr="00276222" w:rsidRDefault="00276222" w:rsidP="00276222">
      <w:pPr>
        <w:spacing w:after="200" w:line="276" w:lineRule="auto"/>
        <w:rPr>
          <w:rStyle w:val="Emphaseple"/>
        </w:rPr>
      </w:pPr>
      <w:r w:rsidRPr="00276222">
        <w:rPr>
          <w:rStyle w:val="Emphaseple"/>
        </w:rPr>
        <w:t xml:space="preserve">Oberkampf | </w:t>
      </w:r>
    </w:p>
    <w:p w:rsidR="00276222" w:rsidRPr="00276222" w:rsidRDefault="00276222" w:rsidP="00276222">
      <w:pPr>
        <w:spacing w:after="200" w:line="276" w:lineRule="auto"/>
        <w:rPr>
          <w:rStyle w:val="Emphaseple"/>
        </w:rPr>
      </w:pPr>
      <w:r w:rsidRPr="00276222">
        <w:rPr>
          <w:rStyle w:val="Emphaseple"/>
        </w:rPr>
        <w:t xml:space="preserve">République | </w:t>
      </w:r>
    </w:p>
    <w:p w:rsidR="00276222" w:rsidRPr="00276222" w:rsidRDefault="00276222" w:rsidP="00276222">
      <w:pPr>
        <w:spacing w:after="200" w:line="276" w:lineRule="auto"/>
        <w:rPr>
          <w:rStyle w:val="Emphaseple"/>
        </w:rPr>
      </w:pPr>
      <w:r w:rsidRPr="00276222">
        <w:rPr>
          <w:rStyle w:val="Emphaseple"/>
        </w:rPr>
        <w:lastRenderedPageBreak/>
        <w:t>Parmentier |</w:t>
      </w:r>
    </w:p>
    <w:sectPr w:rsidR="00276222" w:rsidRPr="00276222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32A" w:rsidRDefault="00C9432A">
      <w:pPr>
        <w:spacing w:after="0" w:line="240" w:lineRule="auto"/>
      </w:pPr>
      <w:r>
        <w:separator/>
      </w:r>
    </w:p>
  </w:endnote>
  <w:endnote w:type="continuationSeparator" w:id="0">
    <w:p w:rsidR="00C9432A" w:rsidRDefault="00C9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EB" w:rsidRDefault="00142BEB"/>
  <w:p w:rsidR="00142BEB" w:rsidRDefault="00C9432A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668E5" w:rsidRPr="004668E5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EB" w:rsidRDefault="00142BEB"/>
  <w:p w:rsidR="00142BEB" w:rsidRDefault="00C9432A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45500" w:rsidRPr="00745500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32A" w:rsidRDefault="00C9432A">
      <w:pPr>
        <w:spacing w:after="0" w:line="240" w:lineRule="auto"/>
      </w:pPr>
      <w:r>
        <w:separator/>
      </w:r>
    </w:p>
  </w:footnote>
  <w:footnote w:type="continuationSeparator" w:id="0">
    <w:p w:rsidR="00C9432A" w:rsidRDefault="00C9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EB" w:rsidRDefault="00C9432A">
    <w:pPr>
      <w:pStyle w:val="En-ttedepagepaire"/>
    </w:pPr>
    <w:sdt>
      <w:sdtPr>
        <w:alias w:val="Titre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1B96">
          <w:t xml:space="preserve">RATP </w:t>
        </w:r>
        <w:proofErr w:type="spellStart"/>
        <w:r w:rsidR="00951B96">
          <w:t>PRoject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EB" w:rsidRDefault="00C9432A">
    <w:pPr>
      <w:pStyle w:val="En-ttedepageimpaire"/>
    </w:pPr>
    <w:sdt>
      <w:sdtPr>
        <w:alias w:val="Titre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1B96">
          <w:t xml:space="preserve">RATP </w:t>
        </w:r>
        <w:proofErr w:type="spellStart"/>
        <w:r w:rsidR="00951B96">
          <w:t>PRoject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96"/>
    <w:rsid w:val="00142BEB"/>
    <w:rsid w:val="00276222"/>
    <w:rsid w:val="0030464E"/>
    <w:rsid w:val="004668E5"/>
    <w:rsid w:val="00745500"/>
    <w:rsid w:val="00777BE2"/>
    <w:rsid w:val="00951B96"/>
    <w:rsid w:val="00BB4532"/>
    <w:rsid w:val="00C9432A"/>
    <w:rsid w:val="00D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F0557"/>
  <w15:docId w15:val="{BA9D283B-5D3C-4089-AE1E-1325DBBB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%20Valentin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CC62CB70B54A9CA7B51F97CF6319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238E9-AE4F-4A23-8A22-CA86412AB5A9}"/>
      </w:docPartPr>
      <w:docPartBody>
        <w:p w:rsidR="00000000" w:rsidRDefault="00FC05E8">
          <w:pPr>
            <w:pStyle w:val="BCCC62CB70B54A9CA7B51F97CF631911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787001362C3D4892979FCC2F93E823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91A73-0D82-477D-A0A6-233A111922BC}"/>
      </w:docPartPr>
      <w:docPartBody>
        <w:p w:rsidR="00000000" w:rsidRDefault="00FC05E8">
          <w:pPr>
            <w:pStyle w:val="787001362C3D4892979FCC2F93E8236E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401BD89545624F1F8466DDB5D44FCB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F5719B-A1A4-464A-BFA0-BD9B4979E7AB}"/>
      </w:docPartPr>
      <w:docPartBody>
        <w:p w:rsidR="00000000" w:rsidRDefault="00FC05E8">
          <w:pPr>
            <w:pStyle w:val="401BD89545624F1F8466DDB5D44FCBA3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E8"/>
    <w:rsid w:val="00F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CC62CB70B54A9CA7B51F97CF631911">
    <w:name w:val="BCCC62CB70B54A9CA7B51F97CF631911"/>
  </w:style>
  <w:style w:type="paragraph" w:customStyle="1" w:styleId="787001362C3D4892979FCC2F93E8236E">
    <w:name w:val="787001362C3D4892979FCC2F93E8236E"/>
  </w:style>
  <w:style w:type="paragraph" w:customStyle="1" w:styleId="401BD89545624F1F8466DDB5D44FCBA3">
    <w:name w:val="401BD89545624F1F8466DDB5D44FCBA3"/>
  </w:style>
  <w:style w:type="paragraph" w:customStyle="1" w:styleId="71939952F7AA48C0B567B0157AEDA38C">
    <w:name w:val="71939952F7AA48C0B567B0157AEDA38C"/>
  </w:style>
  <w:style w:type="paragraph" w:customStyle="1" w:styleId="C657CAFA2E1E4949B1F2F2503FC139BD">
    <w:name w:val="C657CAFA2E1E4949B1F2F2503FC139BD"/>
  </w:style>
  <w:style w:type="paragraph" w:customStyle="1" w:styleId="07A6F90B194640D8A828A7E180044EE5">
    <w:name w:val="07A6F90B194640D8A828A7E180044EE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9AC8F1B40ED443698DB942B2939A6329">
    <w:name w:val="9AC8F1B40ED443698DB942B2939A6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58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RATP PRoject</vt:lpstr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RATP PRoject</dc:title>
  <dc:subject>Graph &amp; Algorythm</dc:subject>
  <dc:creator>Pierre Valentin</dc:creator>
  <cp:keywords/>
  <cp:lastModifiedBy>Pierre Valentin</cp:lastModifiedBy>
  <cp:revision>5</cp:revision>
  <dcterms:created xsi:type="dcterms:W3CDTF">2017-06-02T13:19:00Z</dcterms:created>
  <dcterms:modified xsi:type="dcterms:W3CDTF">2017-06-02T14:18:00Z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